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5AA6" w14:textId="75006B04" w:rsidR="001E51FF" w:rsidRDefault="00076364" w:rsidP="00B17339">
      <w:pPr>
        <w:jc w:val="both"/>
      </w:pPr>
      <w:r>
        <w:t xml:space="preserve">L’app MI Timbra utilizza </w:t>
      </w:r>
      <w:r w:rsidRPr="00B17339">
        <w:rPr>
          <w:b/>
          <w:bCs/>
        </w:rPr>
        <w:t xml:space="preserve">due metodi </w:t>
      </w:r>
      <w:r>
        <w:t>per accertare la</w:t>
      </w:r>
      <w:r w:rsidR="004506C6">
        <w:t xml:space="preserve"> presenza</w:t>
      </w:r>
      <w:r>
        <w:t xml:space="preserve"> del dipendente </w:t>
      </w:r>
      <w:r w:rsidR="004506C6">
        <w:t>nel luogo di lavoro</w:t>
      </w:r>
      <w:r w:rsidR="004506C6">
        <w:t xml:space="preserve">; ove disponibile viene utilizzata la tecnologia </w:t>
      </w:r>
      <w:r w:rsidR="004506C6" w:rsidRPr="00B17339">
        <w:rPr>
          <w:b/>
          <w:bCs/>
        </w:rPr>
        <w:t>iBeacon</w:t>
      </w:r>
      <w:r w:rsidR="004506C6">
        <w:t xml:space="preserve">, in caso contrario viene utilizzata la posizione </w:t>
      </w:r>
      <w:r w:rsidR="004506C6" w:rsidRPr="00B17339">
        <w:rPr>
          <w:b/>
          <w:bCs/>
        </w:rPr>
        <w:t>GPS</w:t>
      </w:r>
      <w:r w:rsidR="004506C6">
        <w:t>.</w:t>
      </w:r>
    </w:p>
    <w:p w14:paraId="3293B87B" w14:textId="4F77B6A8" w:rsidR="001E51FF" w:rsidRDefault="001E51FF" w:rsidP="00B17339">
      <w:pPr>
        <w:jc w:val="both"/>
      </w:pPr>
      <w:r>
        <w:t>La finalità di queste due metodologie è quella di accertare la presenza dell’utilizzatore nel luogo di lavor</w:t>
      </w:r>
      <w:r w:rsidR="00D92068">
        <w:t xml:space="preserve">o </w:t>
      </w:r>
      <w:r w:rsidR="00D92068" w:rsidRPr="00B17339">
        <w:rPr>
          <w:b/>
          <w:bCs/>
        </w:rPr>
        <w:t>al momento della timbratura</w:t>
      </w:r>
      <w:r>
        <w:t xml:space="preserve"> e, vista la presenza di diversi stabilimenti,</w:t>
      </w:r>
      <w:r>
        <w:t xml:space="preserve"> individuare</w:t>
      </w:r>
      <w:r>
        <w:t xml:space="preserve"> in quale stabilimento si trovi quest’ultimo.</w:t>
      </w:r>
    </w:p>
    <w:p w14:paraId="3EA73342" w14:textId="6938061D" w:rsidR="00D92068" w:rsidRDefault="00D92068" w:rsidP="00B17339">
      <w:pPr>
        <w:jc w:val="both"/>
      </w:pPr>
      <w:r>
        <w:t xml:space="preserve">La tecnologia </w:t>
      </w:r>
      <w:r w:rsidRPr="00D92068">
        <w:rPr>
          <w:b/>
          <w:bCs/>
        </w:rPr>
        <w:t>iBeacon</w:t>
      </w:r>
      <w:r>
        <w:t xml:space="preserve"> lavora tramite l’invio e la ricezione di segnali Bluetooth; </w:t>
      </w:r>
      <w:r w:rsidRPr="00D92068">
        <w:rPr>
          <w:u w:val="single"/>
        </w:rPr>
        <w:t>in ogni area di timbratura</w:t>
      </w:r>
      <w:r>
        <w:t xml:space="preserve"> è presente un dispositivo che emette dei segnali che l’app è in grado di ricevere ed interpretare.</w:t>
      </w:r>
    </w:p>
    <w:p w14:paraId="254F7A3A" w14:textId="01782B71" w:rsidR="00D92068" w:rsidRDefault="00D92068" w:rsidP="00B17339">
      <w:pPr>
        <w:jc w:val="both"/>
      </w:pPr>
      <w:r>
        <w:t xml:space="preserve">Ognuno di questi </w:t>
      </w:r>
      <w:r w:rsidRPr="00371285">
        <w:rPr>
          <w:b/>
          <w:bCs/>
        </w:rPr>
        <w:t xml:space="preserve">dispositivi </w:t>
      </w:r>
      <w:r w:rsidR="00371285" w:rsidRPr="00371285">
        <w:rPr>
          <w:b/>
          <w:bCs/>
        </w:rPr>
        <w:t>di emissione</w:t>
      </w:r>
      <w:r w:rsidR="00371285">
        <w:t xml:space="preserve"> </w:t>
      </w:r>
      <w:r>
        <w:t xml:space="preserve">emette un segnale </w:t>
      </w:r>
      <w:r w:rsidR="00371285">
        <w:t xml:space="preserve">leggermente </w:t>
      </w:r>
      <w:r>
        <w:t>diverso</w:t>
      </w:r>
      <w:r w:rsidR="00371285">
        <w:t xml:space="preserve">, tramite questo meccanismo </w:t>
      </w:r>
      <w:r>
        <w:t xml:space="preserve">il sistema è in grado di </w:t>
      </w:r>
      <w:r w:rsidR="00371285">
        <w:t xml:space="preserve">individuare </w:t>
      </w:r>
      <w:r w:rsidR="00371285" w:rsidRPr="00B17339">
        <w:rPr>
          <w:b/>
          <w:bCs/>
        </w:rPr>
        <w:t xml:space="preserve">in maniera </w:t>
      </w:r>
      <w:r w:rsidR="00B17339" w:rsidRPr="00B17339">
        <w:rPr>
          <w:b/>
          <w:bCs/>
        </w:rPr>
        <w:t>automatizzata</w:t>
      </w:r>
      <w:r w:rsidR="00371285">
        <w:t xml:space="preserve"> da quale punto</w:t>
      </w:r>
      <w:r w:rsidR="00B17339">
        <w:t xml:space="preserve"> di badge</w:t>
      </w:r>
      <w:r w:rsidR="00371285">
        <w:t xml:space="preserve"> sta avvenendo la timbratura</w:t>
      </w:r>
      <w:r w:rsidR="00B17339">
        <w:t xml:space="preserve"> e, quindi, assegna il codice corrispondente</w:t>
      </w:r>
      <w:r w:rsidR="00371285">
        <w:t>.</w:t>
      </w:r>
    </w:p>
    <w:p w14:paraId="46F4A69E" w14:textId="4E4813EA" w:rsidR="00371285" w:rsidRDefault="00371285" w:rsidP="00B17339">
      <w:pPr>
        <w:jc w:val="both"/>
      </w:pPr>
      <w:r>
        <w:t xml:space="preserve">Nel caso in cui </w:t>
      </w:r>
      <w:r w:rsidR="005A6EA2">
        <w:t xml:space="preserve">non sia disponibile/esistente un dispositivo di emissione </w:t>
      </w:r>
      <w:proofErr w:type="spellStart"/>
      <w:r w:rsidR="005A6EA2">
        <w:t>bluetooth</w:t>
      </w:r>
      <w:proofErr w:type="spellEnd"/>
      <w:r w:rsidR="005A6EA2">
        <w:t xml:space="preserve"> l’utente può effettuare la timbratura localizzandosi tramite la propria </w:t>
      </w:r>
      <w:r w:rsidR="005A6EA2" w:rsidRPr="005A6EA2">
        <w:rPr>
          <w:b/>
          <w:bCs/>
        </w:rPr>
        <w:t>posizione GPS</w:t>
      </w:r>
      <w:r w:rsidR="005A6EA2">
        <w:t>.</w:t>
      </w:r>
    </w:p>
    <w:p w14:paraId="3E30E9C0" w14:textId="7A273D07" w:rsidR="005A6EA2" w:rsidRDefault="005A6EA2" w:rsidP="00B17339">
      <w:pPr>
        <w:jc w:val="both"/>
      </w:pPr>
      <w:r>
        <w:t xml:space="preserve">In questo caso l’app reperisce le coordinate GPS </w:t>
      </w:r>
      <w:r w:rsidR="00D4672D">
        <w:t xml:space="preserve">e le invia al sistema alternativamente ai dati del pacchetto </w:t>
      </w:r>
      <w:proofErr w:type="spellStart"/>
      <w:r w:rsidR="00D4672D">
        <w:t>bluetooth</w:t>
      </w:r>
      <w:proofErr w:type="spellEnd"/>
      <w:r w:rsidR="00D4672D">
        <w:t xml:space="preserve">; Il sistema rileva </w:t>
      </w:r>
      <w:r w:rsidR="00D4672D" w:rsidRPr="00D4672D">
        <w:rPr>
          <w:b/>
          <w:bCs/>
        </w:rPr>
        <w:t>in maniera automatizzata</w:t>
      </w:r>
      <w:r w:rsidR="00D4672D">
        <w:t xml:space="preserve"> se la posizione inviata ricade all’interno di una delle aree geografiche consentite per la timbratura e, se rientra in una di queste aree, assegna il codice corrispondente.</w:t>
      </w:r>
    </w:p>
    <w:p w14:paraId="4E5D317A" w14:textId="77777777" w:rsidR="00B17339" w:rsidRDefault="00B17339" w:rsidP="00B17339">
      <w:pPr>
        <w:jc w:val="both"/>
      </w:pPr>
    </w:p>
    <w:p w14:paraId="36CD1189" w14:textId="77777777" w:rsidR="00D4672D" w:rsidRDefault="00D4672D" w:rsidP="00F051C0"/>
    <w:sdt>
      <w:sdtPr>
        <w:id w:val="1788087683"/>
        <w:placeholder>
          <w:docPart w:val="A244EACA7ABB4E5194D3487D083CF5AF"/>
        </w:placeholder>
        <w:temporary/>
        <w:showingPlcHdr/>
        <w15:appearance w15:val="hidden"/>
      </w:sdtPr>
      <w:sdtEndPr/>
      <w:sdtContent>
        <w:p w14:paraId="212DEA6A" w14:textId="77777777" w:rsidR="00F051C0" w:rsidRPr="00F051C0" w:rsidRDefault="00F051C0" w:rsidP="00F051C0">
          <w:pPr>
            <w:pStyle w:val="Puntoelenco"/>
            <w:rPr>
              <w:rStyle w:val="Testosegnaposto"/>
              <w:color w:val="000000" w:themeColor="text1"/>
            </w:rPr>
          </w:pPr>
          <w:r w:rsidRPr="00F051C0">
            <w:rPr>
              <w:rStyle w:val="Testosegnaposto"/>
              <w:color w:val="000000" w:themeColor="text1"/>
              <w:lang w:bidi="it-IT"/>
            </w:rPr>
            <w:t>Implementazione della misurazione delle prestazioni cliniche</w:t>
          </w:r>
        </w:p>
        <w:p w14:paraId="79869E20" w14:textId="77777777" w:rsidR="00F051C0" w:rsidRPr="00F051C0" w:rsidRDefault="00F051C0" w:rsidP="00F051C0">
          <w:pPr>
            <w:pStyle w:val="Puntoelenco"/>
            <w:rPr>
              <w:rStyle w:val="Testosegnaposto"/>
              <w:color w:val="000000" w:themeColor="text1"/>
            </w:rPr>
          </w:pPr>
          <w:r w:rsidRPr="00F051C0">
            <w:rPr>
              <w:rStyle w:val="Testosegnaposto"/>
              <w:color w:val="000000" w:themeColor="text1"/>
              <w:lang w:bidi="it-IT"/>
            </w:rPr>
            <w:t>Miglioramenti della soddisfazione dei pazienti (uso di sondaggi, nuove filiali, orari più lunghi, organizzazione di</w:t>
          </w:r>
          <w:r w:rsidR="003F19DF">
            <w:rPr>
              <w:rStyle w:val="Testosegnaposto"/>
              <w:color w:val="000000" w:themeColor="text1"/>
              <w:lang w:bidi="it-IT"/>
            </w:rPr>
            <w:t> </w:t>
          </w:r>
          <w:r w:rsidRPr="00F051C0">
            <w:rPr>
              <w:rStyle w:val="Testosegnaposto"/>
              <w:color w:val="000000" w:themeColor="text1"/>
              <w:lang w:bidi="it-IT"/>
            </w:rPr>
            <w:t>gruppi di supporto)</w:t>
          </w:r>
        </w:p>
        <w:p w14:paraId="3C6D259D" w14:textId="77777777" w:rsidR="00F051C0" w:rsidRPr="00F051C0" w:rsidRDefault="00F051C0" w:rsidP="00F051C0">
          <w:pPr>
            <w:pStyle w:val="Puntoelenco"/>
            <w:rPr>
              <w:rStyle w:val="Testosegnaposto"/>
              <w:color w:val="000000" w:themeColor="text1"/>
            </w:rPr>
          </w:pPr>
          <w:r w:rsidRPr="00F051C0">
            <w:rPr>
              <w:rStyle w:val="Testosegnaposto"/>
              <w:color w:val="000000" w:themeColor="text1"/>
              <w:lang w:bidi="it-IT"/>
            </w:rPr>
            <w:t>Miglioramenti del personale</w:t>
          </w:r>
        </w:p>
        <w:p w14:paraId="4248D8C5" w14:textId="77777777" w:rsidR="00F051C0" w:rsidRPr="00F051C0" w:rsidRDefault="00F051C0" w:rsidP="00F051C0">
          <w:pPr>
            <w:pStyle w:val="Puntoelenco"/>
            <w:rPr>
              <w:rStyle w:val="Testosegnaposto"/>
              <w:color w:val="000000" w:themeColor="text1"/>
            </w:rPr>
          </w:pPr>
          <w:r w:rsidRPr="00F051C0">
            <w:rPr>
              <w:rStyle w:val="Testosegnaposto"/>
              <w:color w:val="000000" w:themeColor="text1"/>
              <w:lang w:bidi="it-IT"/>
            </w:rPr>
            <w:t>Miglioramenti tecnologici</w:t>
          </w:r>
        </w:p>
        <w:p w14:paraId="7FB0C425" w14:textId="77777777" w:rsidR="00F051C0" w:rsidRDefault="00F051C0" w:rsidP="00F051C0">
          <w:pPr>
            <w:pStyle w:val="Puntoelenco"/>
          </w:pPr>
          <w:r w:rsidRPr="00F051C0">
            <w:rPr>
              <w:rStyle w:val="Testosegnaposto"/>
              <w:color w:val="000000" w:themeColor="text1"/>
              <w:lang w:bidi="it-IT"/>
            </w:rPr>
            <w:t>% delle tariffe in base al codice postale riguardo gli affari dei consumatori che indica che ci troviamo al di sotto del codice di tariffa accettabile in questo codice postale. [personalizzare questa sezione in base a quanto scritto di</w:t>
          </w:r>
          <w:r w:rsidR="003F19DF">
            <w:rPr>
              <w:rStyle w:val="Testosegnaposto"/>
              <w:color w:val="000000" w:themeColor="text1"/>
              <w:lang w:bidi="it-IT"/>
            </w:rPr>
            <w:t> </w:t>
          </w:r>
          <w:r w:rsidRPr="00F051C0">
            <w:rPr>
              <w:rStyle w:val="Testosegnaposto"/>
              <w:color w:val="000000" w:themeColor="text1"/>
              <w:lang w:bidi="it-IT"/>
            </w:rPr>
            <w:t>seguito]</w:t>
          </w:r>
        </w:p>
      </w:sdtContent>
    </w:sdt>
    <w:p w14:paraId="3B61C3B1" w14:textId="6CF4F42B" w:rsidR="00F051C0" w:rsidRPr="00B54986" w:rsidRDefault="00F051C0" w:rsidP="00B54986">
      <w:pPr>
        <w:pStyle w:val="Formuladichiusura"/>
      </w:pPr>
    </w:p>
    <w:p w14:paraId="12F08114" w14:textId="613315FF" w:rsidR="005A20B8" w:rsidRDefault="008829E6" w:rsidP="008829E6">
      <w:r>
        <w:t>Giuseppe Gambuzza</w:t>
      </w:r>
    </w:p>
    <w:sectPr w:rsidR="005A20B8" w:rsidSect="00F54914">
      <w:headerReference w:type="default" r:id="rId10"/>
      <w:pgSz w:w="11906" w:h="16838" w:code="9"/>
      <w:pgMar w:top="2592" w:right="4306" w:bottom="72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515B2" w14:textId="77777777" w:rsidR="00D241AB" w:rsidRDefault="00D241AB" w:rsidP="00825C1C">
      <w:r>
        <w:separator/>
      </w:r>
    </w:p>
  </w:endnote>
  <w:endnote w:type="continuationSeparator" w:id="0">
    <w:p w14:paraId="543792E2" w14:textId="77777777" w:rsidR="00D241AB" w:rsidRDefault="00D241AB" w:rsidP="0082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160D9" w14:textId="77777777" w:rsidR="00D241AB" w:rsidRDefault="00D241AB" w:rsidP="00825C1C">
      <w:r>
        <w:separator/>
      </w:r>
    </w:p>
  </w:footnote>
  <w:footnote w:type="continuationSeparator" w:id="0">
    <w:p w14:paraId="745CEF5F" w14:textId="77777777" w:rsidR="00D241AB" w:rsidRDefault="00D241AB" w:rsidP="00825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A296B" w14:textId="77777777" w:rsidR="006B3150" w:rsidRDefault="00F051C0" w:rsidP="00B54986">
    <w:pPr>
      <w:pStyle w:val="Intestazione"/>
      <w:ind w:right="-3586"/>
      <w:jc w:val="right"/>
    </w:pPr>
    <w:r>
      <w:rPr>
        <w:noProof/>
        <w:lang w:bidi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5D8517F" wp14:editId="66BB5EC9">
              <wp:simplePos x="0" y="0"/>
              <wp:positionH relativeFrom="page">
                <wp:posOffset>5257800</wp:posOffset>
              </wp:positionH>
              <wp:positionV relativeFrom="page">
                <wp:align>center</wp:align>
              </wp:positionV>
              <wp:extent cx="2249424" cy="9573768"/>
              <wp:effectExtent l="0" t="0" r="0" b="8890"/>
              <wp:wrapNone/>
              <wp:docPr id="15" name="Gruppo 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49424" cy="9573768"/>
                        <a:chOff x="0" y="0"/>
                        <a:chExt cx="2246630" cy="9575800"/>
                      </a:xfrm>
                    </wpg:grpSpPr>
                    <wps:wsp>
                      <wps:cNvPr id="3" name="Rettangolo 3">
                        <a:extLst>
                          <a:ext uri="{FF2B5EF4-FFF2-40B4-BE49-F238E27FC236}">
                            <a16:creationId xmlns:a16="http://schemas.microsoft.com/office/drawing/2014/main" id="{453321EE-830F-4C8A-8306-8B61D4CA3A79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1876425" y="47625"/>
                          <a:ext cx="324897" cy="3244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13" name="Immagine 13">
                          <a:extLst>
                            <a:ext uri="{FF2B5EF4-FFF2-40B4-BE49-F238E27FC236}">
                              <a16:creationId xmlns:a16="http://schemas.microsoft.com/office/drawing/2014/main" id="{419449C1-80DF-419D-91F7-792D9B349F1E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90600" y="0"/>
                          <a:ext cx="1256030" cy="9575800"/>
                        </a:xfrm>
                        <a:custGeom>
                          <a:avLst/>
                          <a:gdLst>
                            <a:gd name="connsiteX0" fmla="*/ 0 w 1259999"/>
                            <a:gd name="connsiteY0" fmla="*/ 0 h 9576000"/>
                            <a:gd name="connsiteX1" fmla="*/ 897598 w 1259999"/>
                            <a:gd name="connsiteY1" fmla="*/ 0 h 9576000"/>
                            <a:gd name="connsiteX2" fmla="*/ 1259999 w 1259999"/>
                            <a:gd name="connsiteY2" fmla="*/ 362401 h 9576000"/>
                            <a:gd name="connsiteX3" fmla="*/ 1259999 w 1259999"/>
                            <a:gd name="connsiteY3" fmla="*/ 9576000 h 9576000"/>
                            <a:gd name="connsiteX4" fmla="*/ 0 w 1259999"/>
                            <a:gd name="connsiteY4" fmla="*/ 9576000 h 957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9999" h="9576000">
                              <a:moveTo>
                                <a:pt x="0" y="0"/>
                              </a:moveTo>
                              <a:lnTo>
                                <a:pt x="897598" y="0"/>
                              </a:lnTo>
                              <a:lnTo>
                                <a:pt x="1259999" y="362401"/>
                              </a:lnTo>
                              <a:lnTo>
                                <a:pt x="1259999" y="9576000"/>
                              </a:lnTo>
                              <a:lnTo>
                                <a:pt x="0" y="9576000"/>
                              </a:lnTo>
                              <a:close/>
                            </a:path>
                          </a:pathLst>
                        </a:custGeom>
                      </pic:spPr>
                    </pic:pic>
                    <wps:wsp>
                      <wps:cNvPr id="5" name="Rettangolo 5">
                        <a:extLst>
                          <a:ext uri="{FF2B5EF4-FFF2-40B4-BE49-F238E27FC236}">
                            <a16:creationId xmlns:a16="http://schemas.microsoft.com/office/drawing/2014/main" id="{4FB03EB0-31AC-464A-A4CF-52AA945A224D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7991475"/>
                          <a:ext cx="2066544" cy="13167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E2DB3" w14:textId="77777777" w:rsidR="00F051C0" w:rsidRPr="00B54986" w:rsidRDefault="00D241AB" w:rsidP="00F051C0">
                            <w:pPr>
                              <w:pStyle w:val="Indirizzo"/>
                            </w:pPr>
                            <w:sdt>
                              <w:sdtPr>
                                <w:id w:val="2105455899"/>
                                <w:placeholder>
                                  <w:docPart w:val="A5D19BAC70824CDD81706951BCEFE96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F051C0" w:rsidRPr="00B54986">
                                  <w:rPr>
                                    <w:rStyle w:val="Testosegnaposto"/>
                                    <w:color w:val="000000" w:themeColor="text1"/>
                                    <w:lang w:bidi="it-IT"/>
                                  </w:rPr>
                                  <w:t>Riga indirizzo 1</w:t>
                                </w:r>
                              </w:sdtContent>
                            </w:sdt>
                          </w:p>
                          <w:p w14:paraId="135C100F" w14:textId="77777777" w:rsidR="00F051C0" w:rsidRPr="00B54986" w:rsidRDefault="00D241AB" w:rsidP="00F051C0">
                            <w:pPr>
                              <w:pStyle w:val="Indirizzo"/>
                            </w:pPr>
                            <w:sdt>
                              <w:sdtPr>
                                <w:id w:val="731576042"/>
                                <w:placeholder>
                                  <w:docPart w:val="D8FA2FD608244C96BA6A70C1763673A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F051C0" w:rsidRPr="00B54986">
                                  <w:rPr>
                                    <w:rStyle w:val="Testosegnaposto"/>
                                    <w:color w:val="000000" w:themeColor="text1"/>
                                    <w:lang w:bidi="it-IT"/>
                                  </w:rPr>
                                  <w:t>Riga indirizzo 2</w:t>
                                </w:r>
                              </w:sdtContent>
                            </w:sdt>
                          </w:p>
                          <w:p w14:paraId="4DE0D5CE" w14:textId="77777777" w:rsidR="00F051C0" w:rsidRPr="00B54986" w:rsidRDefault="00D241AB" w:rsidP="00F051C0">
                            <w:pPr>
                              <w:pStyle w:val="Indirizzo"/>
                            </w:pPr>
                            <w:sdt>
                              <w:sdtPr>
                                <w:id w:val="-618449867"/>
                                <w:placeholder>
                                  <w:docPart w:val="8C8B65FD098F4078B00C45A6ECED589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F051C0" w:rsidRPr="00B54986">
                                  <w:rPr>
                                    <w:rStyle w:val="Testosegnaposto"/>
                                    <w:color w:val="000000" w:themeColor="text1"/>
                                    <w:lang w:bidi="it-IT"/>
                                  </w:rPr>
                                  <w:t>Numero di telefono</w:t>
                                </w:r>
                              </w:sdtContent>
                            </w:sdt>
                          </w:p>
                          <w:p w14:paraId="45772F2E" w14:textId="77777777" w:rsidR="00F051C0" w:rsidRDefault="00D241AB" w:rsidP="00F051C0">
                            <w:pPr>
                              <w:pStyle w:val="Indirizzo"/>
                            </w:pPr>
                            <w:sdt>
                              <w:sdtPr>
                                <w:id w:val="710530605"/>
                                <w:placeholder>
                                  <w:docPart w:val="C32FEC99CF7F4CB29492A2D41DC0E60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F051C0" w:rsidRPr="00B54986">
                                  <w:rPr>
                                    <w:rStyle w:val="Testosegnaposto"/>
                                    <w:color w:val="000000" w:themeColor="text1"/>
                                    <w:lang w:bidi="it-IT"/>
                                  </w:rPr>
                                  <w:t>Sito Web</w:t>
                                </w:r>
                              </w:sdtContent>
                            </w:sdt>
                          </w:p>
                        </w:txbxContent>
                      </wps:txbx>
                      <wps:bodyPr rtlCol="0" anchor="t"/>
                    </wps:wsp>
                    <pic:pic xmlns:pic="http://schemas.openxmlformats.org/drawingml/2006/picture">
                      <pic:nvPicPr>
                        <pic:cNvPr id="14" name="Immagine 1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1191467" y="6896100"/>
                          <a:ext cx="866996" cy="923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D8517F" id="Gruppo 15" o:spid="_x0000_s1026" style="position:absolute;left:0;text-align:left;margin-left:414pt;margin-top:0;width:177.1pt;height:753.85pt;z-index:251670528;mso-position-horizontal-relative:page;mso-position-vertical:center;mso-position-vertical-relative:page;mso-width-relative:margin;mso-height-relative:margin" coordsize="22466,95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">
              <v:rect id="Rettangolo 3" o:spid="_x0000_s1027" style="position:absolute;left:18764;top:476;width:3249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WQ3wAAAANoAAAAPAAAAZHJzL2Rvd25yZXYueG1sRI/BigIx&#10;EETvC/5DaMHbmtGF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Pe1kN8AAAADaAAAADwAAAAAA&#10;AAAAAAAAAAAHAgAAZHJzL2Rvd25yZXYueG1sUEsFBgAAAAADAAMAtwAAAPQCAAAAAA==&#10;" fillcolor="#b3a539 [1604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13" o:spid="_x0000_s1028" type="#_x0000_t75" style="position:absolute;left:9906;width:12560;height:95758;visibility:visible;mso-wrap-style:square" coordsize="1259999,95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" path="m,l897598,r362401,362401l1259999,9576000,,9576000,,xe">
                <v:imagedata r:id="rId3" o:title=""/>
                <v:formulas/>
                <v:path o:extrusionok="t" o:connecttype="custom" o:connectlocs="0,0;894771,0;1256030,362393;1256030,9575800;0,9575800" o:connectangles="0,0,0,0,0"/>
              </v:shape>
              <v:rect id="Rettangolo 5" o:spid="_x0000_s1029" style="position:absolute;top:79914;width:20665;height:1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" fillcolor="#f2f2f2 [3052]" stroked="f" strokeweight="1pt">
                <v:textbox>
                  <w:txbxContent>
                    <w:p w14:paraId="73EE2DB3" w14:textId="77777777" w:rsidR="00F051C0" w:rsidRPr="00B54986" w:rsidRDefault="00D241AB" w:rsidP="00F051C0">
                      <w:pPr>
                        <w:pStyle w:val="Indirizzo"/>
                      </w:pPr>
                      <w:sdt>
                        <w:sdtPr>
                          <w:id w:val="2105455899"/>
                          <w:placeholder>
                            <w:docPart w:val="A5D19BAC70824CDD81706951BCEFE96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F051C0" w:rsidRPr="00B54986">
                            <w:rPr>
                              <w:rStyle w:val="Testosegnaposto"/>
                              <w:color w:val="000000" w:themeColor="text1"/>
                              <w:lang w:bidi="it-IT"/>
                            </w:rPr>
                            <w:t>Riga indirizzo 1</w:t>
                          </w:r>
                        </w:sdtContent>
                      </w:sdt>
                    </w:p>
                    <w:p w14:paraId="135C100F" w14:textId="77777777" w:rsidR="00F051C0" w:rsidRPr="00B54986" w:rsidRDefault="00D241AB" w:rsidP="00F051C0">
                      <w:pPr>
                        <w:pStyle w:val="Indirizzo"/>
                      </w:pPr>
                      <w:sdt>
                        <w:sdtPr>
                          <w:id w:val="731576042"/>
                          <w:placeholder>
                            <w:docPart w:val="D8FA2FD608244C96BA6A70C1763673A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F051C0" w:rsidRPr="00B54986">
                            <w:rPr>
                              <w:rStyle w:val="Testosegnaposto"/>
                              <w:color w:val="000000" w:themeColor="text1"/>
                              <w:lang w:bidi="it-IT"/>
                            </w:rPr>
                            <w:t>Riga indirizzo 2</w:t>
                          </w:r>
                        </w:sdtContent>
                      </w:sdt>
                    </w:p>
                    <w:p w14:paraId="4DE0D5CE" w14:textId="77777777" w:rsidR="00F051C0" w:rsidRPr="00B54986" w:rsidRDefault="00D241AB" w:rsidP="00F051C0">
                      <w:pPr>
                        <w:pStyle w:val="Indirizzo"/>
                      </w:pPr>
                      <w:sdt>
                        <w:sdtPr>
                          <w:id w:val="-618449867"/>
                          <w:placeholder>
                            <w:docPart w:val="8C8B65FD098F4078B00C45A6ECED589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F051C0" w:rsidRPr="00B54986">
                            <w:rPr>
                              <w:rStyle w:val="Testosegnaposto"/>
                              <w:color w:val="000000" w:themeColor="text1"/>
                              <w:lang w:bidi="it-IT"/>
                            </w:rPr>
                            <w:t>Numero di telefono</w:t>
                          </w:r>
                        </w:sdtContent>
                      </w:sdt>
                    </w:p>
                    <w:p w14:paraId="45772F2E" w14:textId="77777777" w:rsidR="00F051C0" w:rsidRDefault="00D241AB" w:rsidP="00F051C0">
                      <w:pPr>
                        <w:pStyle w:val="Indirizzo"/>
                      </w:pPr>
                      <w:sdt>
                        <w:sdtPr>
                          <w:id w:val="710530605"/>
                          <w:placeholder>
                            <w:docPart w:val="C32FEC99CF7F4CB29492A2D41DC0E60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F051C0" w:rsidRPr="00B54986">
                            <w:rPr>
                              <w:rStyle w:val="Testosegnaposto"/>
                              <w:color w:val="000000" w:themeColor="text1"/>
                              <w:lang w:bidi="it-IT"/>
                            </w:rPr>
                            <w:t>Sito Web</w:t>
                          </w:r>
                        </w:sdtContent>
                      </w:sdt>
                    </w:p>
                  </w:txbxContent>
                </v:textbox>
              </v:rect>
              <v:shape id="Immagine 14" o:spid="_x0000_s1030" type="#_x0000_t75" style="position:absolute;left:11914;top:68961;width:8670;height:9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AB8B2C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removePersonalInformation/>
  <w:removeDateAndTime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Sa1ABigKUQsAAAA"/>
  </w:docVars>
  <w:rsids>
    <w:rsidRoot w:val="00273AA8"/>
    <w:rsid w:val="00041593"/>
    <w:rsid w:val="00076364"/>
    <w:rsid w:val="0015191D"/>
    <w:rsid w:val="00174BD5"/>
    <w:rsid w:val="001A422C"/>
    <w:rsid w:val="001E51FF"/>
    <w:rsid w:val="00273AA8"/>
    <w:rsid w:val="002B6BD0"/>
    <w:rsid w:val="003309A4"/>
    <w:rsid w:val="00371285"/>
    <w:rsid w:val="003F19DF"/>
    <w:rsid w:val="00410555"/>
    <w:rsid w:val="004506C6"/>
    <w:rsid w:val="0051165A"/>
    <w:rsid w:val="005A20B8"/>
    <w:rsid w:val="005A6EA2"/>
    <w:rsid w:val="00610254"/>
    <w:rsid w:val="00620548"/>
    <w:rsid w:val="0065049F"/>
    <w:rsid w:val="006B3150"/>
    <w:rsid w:val="006B5610"/>
    <w:rsid w:val="006E1A68"/>
    <w:rsid w:val="007718C6"/>
    <w:rsid w:val="007971D4"/>
    <w:rsid w:val="007C307D"/>
    <w:rsid w:val="007F4659"/>
    <w:rsid w:val="00825C1C"/>
    <w:rsid w:val="00844259"/>
    <w:rsid w:val="008464C9"/>
    <w:rsid w:val="008829E6"/>
    <w:rsid w:val="009E70CA"/>
    <w:rsid w:val="00A8791E"/>
    <w:rsid w:val="00B17339"/>
    <w:rsid w:val="00B362F4"/>
    <w:rsid w:val="00B54986"/>
    <w:rsid w:val="00B82A88"/>
    <w:rsid w:val="00BB696A"/>
    <w:rsid w:val="00C54DE2"/>
    <w:rsid w:val="00D241AB"/>
    <w:rsid w:val="00D4672D"/>
    <w:rsid w:val="00D92068"/>
    <w:rsid w:val="00DC6E12"/>
    <w:rsid w:val="00E132A0"/>
    <w:rsid w:val="00EB292F"/>
    <w:rsid w:val="00F051C0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CB5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1C0"/>
    <w:pPr>
      <w:spacing w:after="200" w:line="240" w:lineRule="auto"/>
    </w:pPr>
    <w:rPr>
      <w:rFonts w:eastAsiaTheme="minorEastAsia" w:hAnsi="Franklin Gothic Book"/>
      <w:color w:val="000000" w:themeColor="text1"/>
      <w:kern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rsid w:val="006B3150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54986"/>
    <w:rPr>
      <w:rFonts w:eastAsiaTheme="minorEastAsia" w:hAnsi="Franklin Gothic Book"/>
      <w:color w:val="000000" w:themeColor="text1"/>
      <w:kern w:val="24"/>
    </w:rPr>
  </w:style>
  <w:style w:type="paragraph" w:styleId="Pidipagina">
    <w:name w:val="footer"/>
    <w:basedOn w:val="Normale"/>
    <w:link w:val="PidipaginaCarattere"/>
    <w:uiPriority w:val="99"/>
    <w:semiHidden/>
    <w:rsid w:val="006B3150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54986"/>
    <w:rPr>
      <w:rFonts w:eastAsiaTheme="minorEastAsia" w:hAnsi="Franklin Gothic Book"/>
      <w:color w:val="000000" w:themeColor="text1"/>
      <w:kern w:val="24"/>
    </w:rPr>
  </w:style>
  <w:style w:type="paragraph" w:styleId="NormaleWeb">
    <w:name w:val="Normal (Web)"/>
    <w:basedOn w:val="Normale"/>
    <w:uiPriority w:val="99"/>
    <w:semiHidden/>
    <w:rsid w:val="006B315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Indirizzo">
    <w:name w:val="Indirizzo"/>
    <w:basedOn w:val="Normale"/>
    <w:qFormat/>
    <w:rsid w:val="00B54986"/>
    <w:pPr>
      <w:spacing w:before="240" w:after="0"/>
      <w:ind w:right="144"/>
      <w:contextualSpacing/>
      <w:jc w:val="right"/>
    </w:pPr>
    <w:rPr>
      <w:rFonts w:hAnsiTheme="minorHAnsi"/>
      <w:sz w:val="20"/>
    </w:rPr>
  </w:style>
  <w:style w:type="paragraph" w:customStyle="1" w:styleId="Nomedelmedico">
    <w:name w:val="Nome del medico"/>
    <w:basedOn w:val="NormaleWeb"/>
    <w:qFormat/>
    <w:rsid w:val="007971D4"/>
    <w:pPr>
      <w:spacing w:before="0" w:beforeAutospacing="0" w:after="0" w:afterAutospacing="0"/>
      <w:jc w:val="center"/>
    </w:pPr>
    <w:rPr>
      <w:rFonts w:asciiTheme="minorHAnsi" w:hAnsiTheme="minorHAnsi"/>
      <w:sz w:val="22"/>
      <w:lang w:val="en-ZA"/>
    </w:rPr>
  </w:style>
  <w:style w:type="table" w:styleId="Grigliatabella">
    <w:name w:val="Table Grid"/>
    <w:basedOn w:val="Tabellanormale"/>
    <w:uiPriority w:val="39"/>
    <w:rsid w:val="0079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971D4"/>
    <w:rPr>
      <w:color w:val="808080"/>
    </w:rPr>
  </w:style>
  <w:style w:type="paragraph" w:styleId="Data">
    <w:name w:val="Date"/>
    <w:basedOn w:val="Normale"/>
    <w:next w:val="Normale"/>
    <w:link w:val="DataCarattere"/>
    <w:uiPriority w:val="99"/>
    <w:rsid w:val="00B54986"/>
    <w:pPr>
      <w:spacing w:before="1080"/>
    </w:pPr>
  </w:style>
  <w:style w:type="character" w:customStyle="1" w:styleId="DataCarattere">
    <w:name w:val="Data Carattere"/>
    <w:basedOn w:val="Carpredefinitoparagrafo"/>
    <w:link w:val="Data"/>
    <w:uiPriority w:val="99"/>
    <w:rsid w:val="00B54986"/>
    <w:rPr>
      <w:rFonts w:eastAsiaTheme="minorEastAsia" w:hAnsi="Franklin Gothic Book"/>
      <w:color w:val="000000" w:themeColor="text1"/>
      <w:kern w:val="24"/>
    </w:rPr>
  </w:style>
  <w:style w:type="paragraph" w:styleId="Formuladichiusura">
    <w:name w:val="Closing"/>
    <w:basedOn w:val="Normale"/>
    <w:link w:val="FormuladichiusuraCarattere"/>
    <w:uiPriority w:val="99"/>
    <w:rsid w:val="00B54986"/>
    <w:pPr>
      <w:spacing w:after="60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sid w:val="00B54986"/>
    <w:rPr>
      <w:rFonts w:eastAsiaTheme="minorEastAsia" w:hAnsi="Franklin Gothic Book"/>
      <w:color w:val="000000" w:themeColor="text1"/>
      <w:kern w:val="24"/>
    </w:rPr>
  </w:style>
  <w:style w:type="paragraph" w:styleId="Puntoelenco">
    <w:name w:val="List Bullet"/>
    <w:basedOn w:val="Normale"/>
    <w:uiPriority w:val="99"/>
    <w:rsid w:val="00F051C0"/>
    <w:pPr>
      <w:numPr>
        <w:numId w:val="1"/>
      </w:numPr>
      <w:spacing w:after="6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buzza\AppData\Roaming\Microsoft\Templates\Lettera%20relazioni%20del%20fornitore%20assistenza%20sanitar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44EACA7ABB4E5194D3487D083CF5A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9088280-4EB1-44FB-A008-98F7AB89AC8A}"/>
      </w:docPartPr>
      <w:docPartBody>
        <w:p w:rsidR="00732CD6" w:rsidRPr="00F051C0" w:rsidRDefault="00CC2D14" w:rsidP="00F051C0">
          <w:pPr>
            <w:pStyle w:val="Puntoelenco"/>
            <w:rPr>
              <w:rStyle w:val="Testosegnaposto"/>
            </w:rPr>
          </w:pPr>
          <w:r w:rsidRPr="00F051C0">
            <w:rPr>
              <w:rStyle w:val="Testosegnaposto"/>
              <w:lang w:bidi="it-IT"/>
            </w:rPr>
            <w:t>Implementazione della misurazione delle prestazioni cliniche</w:t>
          </w:r>
        </w:p>
        <w:p w:rsidR="00732CD6" w:rsidRPr="00F051C0" w:rsidRDefault="00CC2D14" w:rsidP="00F051C0">
          <w:pPr>
            <w:pStyle w:val="Puntoelenco"/>
            <w:rPr>
              <w:rStyle w:val="Testosegnaposto"/>
            </w:rPr>
          </w:pPr>
          <w:r w:rsidRPr="00F051C0">
            <w:rPr>
              <w:rStyle w:val="Testosegnaposto"/>
              <w:lang w:bidi="it-IT"/>
            </w:rPr>
            <w:t>Miglioramenti della soddisfazione dei pazienti (uso di sondaggi, nuove filiali, orari pi</w:t>
          </w:r>
          <w:r w:rsidRPr="00F051C0">
            <w:rPr>
              <w:rStyle w:val="Testosegnaposto"/>
              <w:lang w:bidi="it-IT"/>
            </w:rPr>
            <w:t>ù</w:t>
          </w:r>
          <w:r w:rsidRPr="00F051C0">
            <w:rPr>
              <w:rStyle w:val="Testosegnaposto"/>
              <w:lang w:bidi="it-IT"/>
            </w:rPr>
            <w:t xml:space="preserve"> lunghi, organizzazione di</w:t>
          </w:r>
          <w:r>
            <w:rPr>
              <w:rStyle w:val="Testosegnaposto"/>
              <w:lang w:bidi="it-IT"/>
            </w:rPr>
            <w:t> </w:t>
          </w:r>
          <w:r w:rsidRPr="00F051C0">
            <w:rPr>
              <w:rStyle w:val="Testosegnaposto"/>
              <w:lang w:bidi="it-IT"/>
            </w:rPr>
            <w:t>gruppi di supporto)</w:t>
          </w:r>
        </w:p>
        <w:p w:rsidR="00732CD6" w:rsidRPr="00F051C0" w:rsidRDefault="00CC2D14" w:rsidP="00F051C0">
          <w:pPr>
            <w:pStyle w:val="Puntoelenco"/>
            <w:rPr>
              <w:rStyle w:val="Testosegnaposto"/>
            </w:rPr>
          </w:pPr>
          <w:r w:rsidRPr="00F051C0">
            <w:rPr>
              <w:rStyle w:val="Testosegnaposto"/>
              <w:lang w:bidi="it-IT"/>
            </w:rPr>
            <w:t>Miglioramenti de</w:t>
          </w:r>
          <w:r w:rsidRPr="00F051C0">
            <w:rPr>
              <w:rStyle w:val="Testosegnaposto"/>
              <w:lang w:bidi="it-IT"/>
            </w:rPr>
            <w:t>l personale</w:t>
          </w:r>
        </w:p>
        <w:p w:rsidR="00732CD6" w:rsidRPr="00F051C0" w:rsidRDefault="00CC2D14" w:rsidP="00F051C0">
          <w:pPr>
            <w:pStyle w:val="Puntoelenco"/>
            <w:rPr>
              <w:rStyle w:val="Testosegnaposto"/>
            </w:rPr>
          </w:pPr>
          <w:r w:rsidRPr="00F051C0">
            <w:rPr>
              <w:rStyle w:val="Testosegnaposto"/>
              <w:lang w:bidi="it-IT"/>
            </w:rPr>
            <w:t>Miglioramenti tecnologici</w:t>
          </w:r>
        </w:p>
        <w:p w:rsidR="00000000" w:rsidRDefault="00CC2D14">
          <w:pPr>
            <w:pStyle w:val="A244EACA7ABB4E5194D3487D083CF5AF"/>
          </w:pPr>
          <w:r w:rsidRPr="00F051C0">
            <w:rPr>
              <w:rStyle w:val="Testosegnaposto"/>
              <w:lang w:bidi="it-IT"/>
            </w:rPr>
            <w:t xml:space="preserve">% delle tariffe in base al codice postale riguardo gli affari dei consumatori che indica che ci troviamo al di sotto del codice di tariffa accettabile in questo codice postale. [personalizzare questa sezione in base a </w:t>
          </w:r>
          <w:r w:rsidRPr="00F051C0">
            <w:rPr>
              <w:rStyle w:val="Testosegnaposto"/>
              <w:lang w:bidi="it-IT"/>
            </w:rPr>
            <w:t>quanto scritto di</w:t>
          </w:r>
          <w:r>
            <w:rPr>
              <w:rStyle w:val="Testosegnaposto"/>
              <w:lang w:bidi="it-IT"/>
            </w:rPr>
            <w:t> </w:t>
          </w:r>
          <w:r w:rsidRPr="00F051C0">
            <w:rPr>
              <w:rStyle w:val="Testosegnaposto"/>
              <w:lang w:bidi="it-IT"/>
            </w:rPr>
            <w:t>seguito]</w:t>
          </w:r>
        </w:p>
      </w:docPartBody>
    </w:docPart>
    <w:docPart>
      <w:docPartPr>
        <w:name w:val="A5D19BAC70824CDD81706951BCEFE96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B89A62-50D2-4FD2-8F9A-18C1EC9213AC}"/>
      </w:docPartPr>
      <w:docPartBody>
        <w:p w:rsidR="00000000" w:rsidRDefault="00CC2D14">
          <w:pPr>
            <w:pStyle w:val="A5D19BAC70824CDD81706951BCEFE968"/>
          </w:pPr>
          <w:r w:rsidRPr="00B54986">
            <w:rPr>
              <w:rStyle w:val="Testosegnaposto"/>
              <w:lang w:bidi="it-IT"/>
            </w:rPr>
            <w:t>Riga indirizzo 1</w:t>
          </w:r>
        </w:p>
      </w:docPartBody>
    </w:docPart>
    <w:docPart>
      <w:docPartPr>
        <w:name w:val="D8FA2FD608244C96BA6A70C1763673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4280E27-750F-4E4A-B882-C0848221A260}"/>
      </w:docPartPr>
      <w:docPartBody>
        <w:p w:rsidR="00000000" w:rsidRDefault="00CC2D14">
          <w:pPr>
            <w:pStyle w:val="D8FA2FD608244C96BA6A70C1763673AE"/>
          </w:pPr>
          <w:r w:rsidRPr="00B54986">
            <w:rPr>
              <w:rStyle w:val="Testosegnaposto"/>
              <w:lang w:bidi="it-IT"/>
            </w:rPr>
            <w:t>Riga indirizzo 2</w:t>
          </w:r>
        </w:p>
      </w:docPartBody>
    </w:docPart>
    <w:docPart>
      <w:docPartPr>
        <w:name w:val="8C8B65FD098F4078B00C45A6ECED589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F2DBDC9-62A0-44E4-8D7F-4660B26D94FC}"/>
      </w:docPartPr>
      <w:docPartBody>
        <w:p w:rsidR="00000000" w:rsidRDefault="00CC2D14">
          <w:pPr>
            <w:pStyle w:val="8C8B65FD098F4078B00C45A6ECED5892"/>
          </w:pPr>
          <w:r w:rsidRPr="00B54986">
            <w:rPr>
              <w:rStyle w:val="Testosegnaposto"/>
              <w:lang w:bidi="it-IT"/>
            </w:rPr>
            <w:t>Numero di telef</w:t>
          </w:r>
          <w:r w:rsidRPr="00B54986">
            <w:rPr>
              <w:rStyle w:val="Testosegnaposto"/>
              <w:lang w:bidi="it-IT"/>
            </w:rPr>
            <w:t>ono</w:t>
          </w:r>
        </w:p>
      </w:docPartBody>
    </w:docPart>
    <w:docPart>
      <w:docPartPr>
        <w:name w:val="C32FEC99CF7F4CB29492A2D41DC0E60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725C41-EDBA-4633-BBA9-986DB5A4D982}"/>
      </w:docPartPr>
      <w:docPartBody>
        <w:p w:rsidR="00000000" w:rsidRDefault="00CC2D14">
          <w:pPr>
            <w:pStyle w:val="C32FEC99CF7F4CB29492A2D41DC0E60D"/>
          </w:pPr>
          <w:r w:rsidRPr="00B54986">
            <w:rPr>
              <w:rStyle w:val="Testosegnaposto"/>
              <w:lang w:bidi="it-IT"/>
            </w:rPr>
            <w:t>Sito Web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AB8B2C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14"/>
    <w:rsid w:val="00C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8ED2E4554E0433F92D9EB0C7C86A575">
    <w:name w:val="28ED2E4554E0433F92D9EB0C7C86A575"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untoelenco">
    <w:name w:val="List Bullet"/>
    <w:basedOn w:val="Normale"/>
    <w:uiPriority w:val="99"/>
    <w:pPr>
      <w:numPr>
        <w:numId w:val="1"/>
      </w:numPr>
      <w:spacing w:after="60" w:line="240" w:lineRule="auto"/>
      <w:ind w:left="720"/>
    </w:pPr>
    <w:rPr>
      <w:rFonts w:hAnsi="Franklin Gothic Book"/>
      <w:color w:val="000000" w:themeColor="text1"/>
      <w:kern w:val="24"/>
      <w:lang w:eastAsia="en-US"/>
    </w:rPr>
  </w:style>
  <w:style w:type="paragraph" w:customStyle="1" w:styleId="A244EACA7ABB4E5194D3487D083CF5AF">
    <w:name w:val="A244EACA7ABB4E5194D3487D083CF5AF"/>
  </w:style>
  <w:style w:type="paragraph" w:customStyle="1" w:styleId="782832092C98496EA4652620225FFF1B">
    <w:name w:val="782832092C98496EA4652620225FFF1B"/>
  </w:style>
  <w:style w:type="paragraph" w:customStyle="1" w:styleId="5D4D7718A8A841F5BDF121F2FFD879AE">
    <w:name w:val="5D4D7718A8A841F5BDF121F2FFD879AE"/>
  </w:style>
  <w:style w:type="paragraph" w:customStyle="1" w:styleId="EA48A91A8D7241A98EF382CF77D2F800">
    <w:name w:val="EA48A91A8D7241A98EF382CF77D2F800"/>
  </w:style>
  <w:style w:type="paragraph" w:customStyle="1" w:styleId="0B3BFCF5AA8A43F1A97412E4B4C5838A">
    <w:name w:val="0B3BFCF5AA8A43F1A97412E4B4C5838A"/>
  </w:style>
  <w:style w:type="paragraph" w:customStyle="1" w:styleId="A5D19BAC70824CDD81706951BCEFE968">
    <w:name w:val="A5D19BAC70824CDD81706951BCEFE968"/>
  </w:style>
  <w:style w:type="paragraph" w:customStyle="1" w:styleId="D8FA2FD608244C96BA6A70C1763673AE">
    <w:name w:val="D8FA2FD608244C96BA6A70C1763673AE"/>
  </w:style>
  <w:style w:type="paragraph" w:customStyle="1" w:styleId="8C8B65FD098F4078B00C45A6ECED5892">
    <w:name w:val="8C8B65FD098F4078B00C45A6ECED5892"/>
  </w:style>
  <w:style w:type="paragraph" w:customStyle="1" w:styleId="C32FEC99CF7F4CB29492A2D41DC0E60D">
    <w:name w:val="C32FEC99CF7F4CB29492A2D41DC0E6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Custom 53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FA9EE-922C-4C30-840E-BA1B9D53C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41A26F-E54E-497B-AFA1-9AB71F9684E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51768A3-3CBA-4778-A3EE-131D001EA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relazioni del fornitore assistenza sanitaria.dotx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2020-12-30T09:56:00Z</dcterms:created>
  <dcterms:modified xsi:type="dcterms:W3CDTF">2020-12-30T15:49:00Z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